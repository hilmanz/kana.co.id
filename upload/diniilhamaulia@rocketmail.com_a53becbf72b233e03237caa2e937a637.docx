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680F4" w14:textId="77777777" w:rsidR="00C33CD0" w:rsidRDefault="00655C56" w:rsidP="00B56478">
      <w:pPr>
        <w:pStyle w:val="SectionHeading"/>
      </w:pPr>
      <w:r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 wp14:anchorId="335B684F" wp14:editId="54BD60DC">
            <wp:simplePos x="0" y="0"/>
            <wp:positionH relativeFrom="column">
              <wp:posOffset>5194935</wp:posOffset>
            </wp:positionH>
            <wp:positionV relativeFrom="paragraph">
              <wp:posOffset>116676</wp:posOffset>
            </wp:positionV>
            <wp:extent cx="1334035" cy="1755029"/>
            <wp:effectExtent l="0" t="0" r="12700" b="0"/>
            <wp:wrapNone/>
            <wp:docPr id="1" name="Picture 1" descr="warna_re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a_resiz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49" cy="175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E0C45" w14:textId="77777777" w:rsidR="004D2CB9" w:rsidRDefault="00B56478">
      <w:pPr>
        <w:pStyle w:val="SectionHeading"/>
      </w:pPr>
      <w:r>
        <w:t>Personal details</w:t>
      </w:r>
    </w:p>
    <w:p w14:paraId="12C9A82F" w14:textId="77777777" w:rsidR="006137DE" w:rsidRDefault="00B56478" w:rsidP="006137DE">
      <w:pPr>
        <w:spacing w:after="0"/>
        <w:rPr>
          <w:lang w:val="id-ID"/>
        </w:rPr>
      </w:pPr>
      <w:r>
        <w:rPr>
          <w:lang w:val="id-ID"/>
        </w:rPr>
        <w:t>Name</w:t>
      </w:r>
      <w:r w:rsidR="006137DE">
        <w:rPr>
          <w:lang w:val="id-ID"/>
        </w:rPr>
        <w:tab/>
      </w:r>
      <w:r w:rsidR="006137DE">
        <w:rPr>
          <w:lang w:val="id-ID"/>
        </w:rPr>
        <w:tab/>
      </w:r>
      <w:r w:rsidR="0032344B">
        <w:rPr>
          <w:lang w:val="id-ID"/>
        </w:rPr>
        <w:tab/>
      </w:r>
      <w:r>
        <w:rPr>
          <w:lang w:val="id-ID"/>
        </w:rPr>
        <w:t>: Dini Ilham Aulia</w:t>
      </w:r>
    </w:p>
    <w:p w14:paraId="5D45C2E1" w14:textId="77777777" w:rsidR="006137DE" w:rsidRDefault="00B56478" w:rsidP="006137DE">
      <w:pPr>
        <w:spacing w:after="0"/>
        <w:rPr>
          <w:lang w:val="id-ID"/>
        </w:rPr>
      </w:pPr>
      <w:r>
        <w:rPr>
          <w:lang w:val="id-ID"/>
        </w:rPr>
        <w:t>Place and Date of Birth</w:t>
      </w:r>
      <w:r w:rsidR="006137DE">
        <w:rPr>
          <w:lang w:val="id-ID"/>
        </w:rPr>
        <w:tab/>
        <w:t>: Jakarta, 07 Agustus 1990</w:t>
      </w:r>
    </w:p>
    <w:p w14:paraId="5852073B" w14:textId="77777777" w:rsidR="006137DE" w:rsidRDefault="00B56478" w:rsidP="006137DE">
      <w:pPr>
        <w:spacing w:after="0"/>
        <w:rPr>
          <w:lang w:val="id-ID"/>
        </w:rPr>
      </w:pPr>
      <w:r>
        <w:rPr>
          <w:lang w:val="id-ID"/>
        </w:rPr>
        <w:t>Sex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Male</w:t>
      </w:r>
    </w:p>
    <w:p w14:paraId="5DEC45F0" w14:textId="77777777" w:rsidR="006137DE" w:rsidRDefault="006137DE" w:rsidP="006137DE">
      <w:pPr>
        <w:spacing w:after="0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</w:r>
      <w:r>
        <w:rPr>
          <w:lang w:val="id-ID"/>
        </w:rPr>
        <w:tab/>
      </w:r>
      <w:r w:rsidR="0032344B">
        <w:rPr>
          <w:lang w:val="id-ID"/>
        </w:rPr>
        <w:tab/>
      </w:r>
      <w:r>
        <w:rPr>
          <w:lang w:val="id-ID"/>
        </w:rPr>
        <w:t>: Jl. Mampang Prapatan VI no. 6, Jakarta Selatan</w:t>
      </w:r>
    </w:p>
    <w:p w14:paraId="4C43EA6B" w14:textId="77777777" w:rsidR="006137DE" w:rsidRDefault="00B56478" w:rsidP="006137DE">
      <w:pPr>
        <w:spacing w:after="0"/>
        <w:rPr>
          <w:lang w:val="id-ID"/>
        </w:rPr>
      </w:pPr>
      <w:r>
        <w:rPr>
          <w:lang w:val="id-ID"/>
        </w:rPr>
        <w:t>Nationality</w:t>
      </w:r>
      <w:r w:rsidR="008D3166">
        <w:rPr>
          <w:lang w:val="id-ID"/>
        </w:rPr>
        <w:tab/>
      </w:r>
      <w:r w:rsidR="008D3166">
        <w:rPr>
          <w:lang w:val="id-ID"/>
        </w:rPr>
        <w:tab/>
        <w:t>: Indonesia</w:t>
      </w:r>
    </w:p>
    <w:p w14:paraId="6484E9BA" w14:textId="77777777" w:rsidR="006137DE" w:rsidRDefault="008D3166" w:rsidP="006137DE">
      <w:pPr>
        <w:spacing w:after="0"/>
        <w:rPr>
          <w:lang w:val="id-ID"/>
        </w:rPr>
      </w:pPr>
      <w:r>
        <w:rPr>
          <w:lang w:val="id-ID"/>
        </w:rPr>
        <w:t>Religion</w:t>
      </w:r>
      <w:r w:rsidR="006137DE">
        <w:rPr>
          <w:lang w:val="id-ID"/>
        </w:rPr>
        <w:tab/>
      </w:r>
      <w:r w:rsidR="006137DE">
        <w:rPr>
          <w:lang w:val="id-ID"/>
        </w:rPr>
        <w:tab/>
      </w:r>
      <w:r w:rsidR="0032344B">
        <w:rPr>
          <w:lang w:val="id-ID"/>
        </w:rPr>
        <w:tab/>
      </w:r>
      <w:r w:rsidR="006137DE">
        <w:rPr>
          <w:lang w:val="id-ID"/>
        </w:rPr>
        <w:t>: Islam</w:t>
      </w:r>
    </w:p>
    <w:p w14:paraId="5A07831F" w14:textId="5F4AA52B" w:rsidR="006137DE" w:rsidRDefault="008D3166" w:rsidP="006137DE">
      <w:pPr>
        <w:spacing w:after="0"/>
        <w:rPr>
          <w:lang w:val="id-ID"/>
        </w:rPr>
      </w:pPr>
      <w:r>
        <w:rPr>
          <w:lang w:val="id-ID"/>
        </w:rPr>
        <w:t>Telephone Number</w:t>
      </w:r>
      <w:r>
        <w:rPr>
          <w:lang w:val="id-ID"/>
        </w:rPr>
        <w:tab/>
      </w:r>
      <w:r w:rsidR="00731948">
        <w:rPr>
          <w:lang w:val="id-ID"/>
        </w:rPr>
        <w:t>: 0838-0627-1585</w:t>
      </w:r>
    </w:p>
    <w:p w14:paraId="6D3E3472" w14:textId="77777777" w:rsidR="006137DE" w:rsidRDefault="006137DE" w:rsidP="006137DE">
      <w:pPr>
        <w:spacing w:after="0"/>
        <w:rPr>
          <w:lang w:val="id-ID"/>
        </w:rPr>
      </w:pPr>
      <w:r>
        <w:rPr>
          <w:lang w:val="id-ID"/>
        </w:rPr>
        <w:t>Email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hyperlink r:id="rId11" w:history="1">
        <w:r w:rsidRPr="000970CA">
          <w:rPr>
            <w:rStyle w:val="Hyperlink"/>
            <w:lang w:val="id-ID"/>
          </w:rPr>
          <w:t>diniilhamaulia@rocketmail.com</w:t>
        </w:r>
      </w:hyperlink>
    </w:p>
    <w:p w14:paraId="066EE0BE" w14:textId="77777777" w:rsidR="006137DE" w:rsidRPr="006137DE" w:rsidRDefault="0032344B" w:rsidP="006137DE">
      <w:pPr>
        <w:spacing w:after="0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DE81F" wp14:editId="1DAEB100">
                <wp:simplePos x="0" y="0"/>
                <wp:positionH relativeFrom="column">
                  <wp:posOffset>3976</wp:posOffset>
                </wp:positionH>
                <wp:positionV relativeFrom="paragraph">
                  <wp:posOffset>51877</wp:posOffset>
                </wp:positionV>
                <wp:extent cx="6575728" cy="45719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728" cy="4571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76007657" id="Rectangle_x0020_6" o:spid="_x0000_s1026" style="position:absolute;margin-left:.3pt;margin-top:4.1pt;width:517.7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" fillcolor="#c00000" stroked="f" strokeweight="2pt"/>
            </w:pict>
          </mc:Fallback>
        </mc:AlternateContent>
      </w:r>
    </w:p>
    <w:p w14:paraId="66B09F14" w14:textId="77777777" w:rsidR="006137DE" w:rsidRDefault="008D3166">
      <w:pPr>
        <w:pStyle w:val="SectionHeading"/>
      </w:pPr>
      <w:r>
        <w:t>Education</w:t>
      </w:r>
    </w:p>
    <w:p w14:paraId="20D3BC1A" w14:textId="77777777" w:rsidR="00721DC6" w:rsidRDefault="00721DC6" w:rsidP="00721DC6">
      <w:pPr>
        <w:pStyle w:val="ListParagraph"/>
        <w:numPr>
          <w:ilvl w:val="0"/>
          <w:numId w:val="19"/>
        </w:numPr>
        <w:spacing w:after="0"/>
        <w:rPr>
          <w:lang w:val="id-ID"/>
        </w:rPr>
      </w:pPr>
      <w:r>
        <w:rPr>
          <w:lang w:val="id-ID"/>
        </w:rPr>
        <w:t>September 2015</w:t>
      </w:r>
      <w:r>
        <w:rPr>
          <w:lang w:val="id-ID"/>
        </w:rPr>
        <w:tab/>
      </w:r>
      <w:r>
        <w:rPr>
          <w:lang w:val="id-ID"/>
        </w:rPr>
        <w:tab/>
        <w:t>Bachelor Degree of Comunication at Universitas Pembangunan Nasional “VETERAN” Jakarta</w:t>
      </w:r>
    </w:p>
    <w:p w14:paraId="75E3F241" w14:textId="77777777" w:rsidR="00721DC6" w:rsidRDefault="00721DC6" w:rsidP="00721DC6">
      <w:pPr>
        <w:pStyle w:val="ListParagraph"/>
        <w:spacing w:after="0"/>
        <w:ind w:left="2880"/>
        <w:rPr>
          <w:lang w:val="id-ID"/>
        </w:rPr>
      </w:pPr>
      <w:r>
        <w:rPr>
          <w:lang w:val="id-ID"/>
        </w:rPr>
        <w:t>Major</w:t>
      </w:r>
      <w:r>
        <w:rPr>
          <w:lang w:val="id-ID"/>
        </w:rPr>
        <w:tab/>
      </w:r>
      <w:r>
        <w:rPr>
          <w:lang w:val="id-ID"/>
        </w:rPr>
        <w:tab/>
        <w:t>: Advertising</w:t>
      </w:r>
    </w:p>
    <w:p w14:paraId="44D1AC63" w14:textId="77777777" w:rsidR="00721DC6" w:rsidRDefault="00721DC6" w:rsidP="00721DC6">
      <w:pPr>
        <w:pStyle w:val="ListParagraph"/>
        <w:spacing w:after="0"/>
        <w:ind w:left="2880"/>
        <w:rPr>
          <w:lang w:val="id-ID"/>
        </w:rPr>
      </w:pPr>
      <w:r>
        <w:rPr>
          <w:lang w:val="id-ID"/>
        </w:rPr>
        <w:t>GPA</w:t>
      </w:r>
      <w:r>
        <w:rPr>
          <w:lang w:val="id-ID"/>
        </w:rPr>
        <w:tab/>
      </w:r>
      <w:r>
        <w:rPr>
          <w:lang w:val="id-ID"/>
        </w:rPr>
        <w:tab/>
        <w:t>: 3.11 of 4.</w:t>
      </w:r>
    </w:p>
    <w:p w14:paraId="3ACF26B6" w14:textId="77777777" w:rsidR="00721DC6" w:rsidRDefault="00721DC6" w:rsidP="00721DC6">
      <w:pPr>
        <w:pStyle w:val="ListParagraph"/>
        <w:numPr>
          <w:ilvl w:val="0"/>
          <w:numId w:val="19"/>
        </w:numPr>
        <w:spacing w:after="0"/>
        <w:rPr>
          <w:lang w:val="id-ID"/>
        </w:rPr>
      </w:pPr>
      <w:r>
        <w:rPr>
          <w:lang w:val="id-ID"/>
        </w:rPr>
        <w:t>2009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Finished Senior Highschool (SMA N 97 Jakarta)</w:t>
      </w:r>
    </w:p>
    <w:p w14:paraId="380CD84E" w14:textId="77777777" w:rsidR="00721DC6" w:rsidRDefault="00721DC6" w:rsidP="00721DC6">
      <w:pPr>
        <w:pStyle w:val="ListParagraph"/>
        <w:numPr>
          <w:ilvl w:val="0"/>
          <w:numId w:val="19"/>
        </w:numPr>
        <w:spacing w:after="0"/>
        <w:rPr>
          <w:lang w:val="id-ID"/>
        </w:rPr>
      </w:pPr>
      <w:r>
        <w:rPr>
          <w:lang w:val="id-ID"/>
        </w:rPr>
        <w:t>2006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Finished Junior Highschool (Madrasah Tsanawiyah Al – Khairiyah Jakarta)</w:t>
      </w:r>
    </w:p>
    <w:p w14:paraId="5FD2E70D" w14:textId="77777777" w:rsidR="00721DC6" w:rsidRDefault="00BB0F28" w:rsidP="00721DC6">
      <w:pPr>
        <w:pStyle w:val="ListParagraph"/>
        <w:numPr>
          <w:ilvl w:val="0"/>
          <w:numId w:val="19"/>
        </w:numPr>
        <w:spacing w:after="0"/>
        <w:rPr>
          <w:lang w:val="id-ID"/>
        </w:rPr>
      </w:pPr>
      <w:r>
        <w:rPr>
          <w:lang w:val="id-ID"/>
        </w:rPr>
        <w:t>2003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Finished Primary School (Madrasah Ibtida’iyah Al – Khairiyah Jakarta)</w:t>
      </w:r>
    </w:p>
    <w:p w14:paraId="38F6B8D6" w14:textId="77777777" w:rsidR="00BB0F28" w:rsidRPr="00721DC6" w:rsidRDefault="00BB0F28" w:rsidP="00BB0F28">
      <w:pPr>
        <w:pStyle w:val="ListParagraph"/>
        <w:spacing w:after="0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25B13" wp14:editId="7E1CCC87">
                <wp:simplePos x="0" y="0"/>
                <wp:positionH relativeFrom="margin">
                  <wp:posOffset>0</wp:posOffset>
                </wp:positionH>
                <wp:positionV relativeFrom="paragraph">
                  <wp:posOffset>168579</wp:posOffset>
                </wp:positionV>
                <wp:extent cx="6575425" cy="45719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425" cy="4571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3B54A06A" id="Rectangle 10" o:spid="_x0000_s1026" style="position:absolute;margin-left:0;margin-top:13.25pt;width:517.75pt;height:3.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" fillcolor="#c00000" stroked="f" strokeweight="2pt">
                <w10:wrap anchorx="margin"/>
              </v:rect>
            </w:pict>
          </mc:Fallback>
        </mc:AlternateContent>
      </w:r>
    </w:p>
    <w:p w14:paraId="6C1DBEC9" w14:textId="77777777" w:rsidR="00F1177B" w:rsidRDefault="00F1177B" w:rsidP="00F1177B">
      <w:pPr>
        <w:spacing w:after="0"/>
        <w:rPr>
          <w:lang w:val="id-ID"/>
        </w:rPr>
      </w:pPr>
    </w:p>
    <w:p w14:paraId="4C2D0514" w14:textId="77777777" w:rsidR="00F1177B" w:rsidRDefault="00BB0F28" w:rsidP="00F1177B">
      <w:pPr>
        <w:pStyle w:val="SectionHeading"/>
        <w:rPr>
          <w:lang w:val="id-ID"/>
        </w:rPr>
      </w:pPr>
      <w:r>
        <w:rPr>
          <w:lang w:val="id-ID"/>
        </w:rPr>
        <w:t>Skills</w:t>
      </w:r>
    </w:p>
    <w:p w14:paraId="7628A502" w14:textId="77777777" w:rsidR="00C33CD0" w:rsidRDefault="00F1177B" w:rsidP="0032344B">
      <w:pPr>
        <w:pStyle w:val="ListParagraph"/>
        <w:numPr>
          <w:ilvl w:val="0"/>
          <w:numId w:val="18"/>
        </w:numPr>
        <w:ind w:left="2127" w:hanging="1767"/>
        <w:rPr>
          <w:lang w:val="id-ID"/>
        </w:rPr>
      </w:pPr>
      <w:r>
        <w:rPr>
          <w:lang w:val="id-ID"/>
        </w:rPr>
        <w:t>Microsoft Office, esp Word, Ms. Excel &amp; Powe</w:t>
      </w:r>
      <w:r w:rsidR="00C33CD0">
        <w:rPr>
          <w:lang w:val="id-ID"/>
        </w:rPr>
        <w:t>r Point, Adobe CS6, Illustrator CS6, Final Cut Pro X</w:t>
      </w:r>
    </w:p>
    <w:p w14:paraId="104F2847" w14:textId="77777777" w:rsidR="00C33CD0" w:rsidRDefault="00C33CD0" w:rsidP="0032344B">
      <w:pPr>
        <w:pStyle w:val="ListParagraph"/>
        <w:numPr>
          <w:ilvl w:val="0"/>
          <w:numId w:val="18"/>
        </w:numPr>
        <w:ind w:left="2127" w:hanging="1767"/>
        <w:rPr>
          <w:lang w:val="id-ID"/>
        </w:rPr>
      </w:pPr>
      <w:r>
        <w:rPr>
          <w:lang w:val="id-ID"/>
        </w:rPr>
        <w:t>Photography, Videography</w:t>
      </w:r>
    </w:p>
    <w:p w14:paraId="47C8EAA8" w14:textId="49069CCB" w:rsidR="00C33CD0" w:rsidRDefault="00BB0F28" w:rsidP="0032344B">
      <w:pPr>
        <w:pStyle w:val="ListParagraph"/>
        <w:numPr>
          <w:ilvl w:val="0"/>
          <w:numId w:val="18"/>
        </w:numPr>
        <w:ind w:left="2127" w:hanging="1767"/>
        <w:rPr>
          <w:lang w:val="id-ID"/>
        </w:rPr>
      </w:pPr>
      <w:r>
        <w:rPr>
          <w:lang w:val="id-ID"/>
        </w:rPr>
        <w:t>Activ</w:t>
      </w:r>
      <w:r w:rsidR="00CE03CC">
        <w:rPr>
          <w:lang w:val="id-ID"/>
        </w:rPr>
        <w:t>e English With TOEIC</w:t>
      </w:r>
      <w:bookmarkStart w:id="0" w:name="_GoBack"/>
      <w:bookmarkEnd w:id="0"/>
      <w:r w:rsidR="009F5E47">
        <w:rPr>
          <w:lang w:val="id-ID"/>
        </w:rPr>
        <w:t xml:space="preserve"> ITP score</w:t>
      </w:r>
      <w:r w:rsidR="009F5E47">
        <w:rPr>
          <w:lang w:val="id-ID"/>
        </w:rPr>
        <w:tab/>
        <w:t xml:space="preserve"> </w:t>
      </w:r>
      <w:r>
        <w:rPr>
          <w:lang w:val="id-ID"/>
        </w:rPr>
        <w:t>: 605</w:t>
      </w:r>
    </w:p>
    <w:p w14:paraId="01DF1816" w14:textId="77777777" w:rsidR="00795E34" w:rsidRDefault="00795E34" w:rsidP="0032344B">
      <w:pPr>
        <w:pStyle w:val="ListParagraph"/>
        <w:numPr>
          <w:ilvl w:val="0"/>
          <w:numId w:val="18"/>
        </w:numPr>
        <w:ind w:left="2127" w:hanging="1767"/>
        <w:rPr>
          <w:lang w:val="id-ID"/>
        </w:rPr>
      </w:pPr>
      <w:r>
        <w:rPr>
          <w:lang w:val="id-ID"/>
        </w:rPr>
        <w:t>Presentation</w:t>
      </w:r>
    </w:p>
    <w:p w14:paraId="66ABAA6E" w14:textId="77777777" w:rsidR="00BB0F28" w:rsidRPr="00BB0F28" w:rsidRDefault="00BB0F28" w:rsidP="00BB0F28">
      <w:pPr>
        <w:ind w:left="360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DF5513" wp14:editId="5FCF8175">
                <wp:simplePos x="0" y="0"/>
                <wp:positionH relativeFrom="column">
                  <wp:posOffset>0</wp:posOffset>
                </wp:positionH>
                <wp:positionV relativeFrom="paragraph">
                  <wp:posOffset>65074</wp:posOffset>
                </wp:positionV>
                <wp:extent cx="6575728" cy="45719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728" cy="4571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2A10FE94" id="Rectangle 13" o:spid="_x0000_s1026" style="position:absolute;margin-left:0;margin-top:5.1pt;width:517.75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" fillcolor="#c00000" stroked="f" strokeweight="2pt"/>
            </w:pict>
          </mc:Fallback>
        </mc:AlternateContent>
      </w:r>
    </w:p>
    <w:p w14:paraId="62B61EC5" w14:textId="77777777" w:rsidR="00C33CD0" w:rsidRDefault="00BB0F28" w:rsidP="00C33CD0">
      <w:pPr>
        <w:pStyle w:val="SectionHeading"/>
        <w:rPr>
          <w:lang w:val="id-ID"/>
        </w:rPr>
      </w:pPr>
      <w:r>
        <w:rPr>
          <w:lang w:val="id-ID"/>
        </w:rPr>
        <w:t>Working Experience</w:t>
      </w:r>
    </w:p>
    <w:p w14:paraId="7FC7501E" w14:textId="77777777" w:rsidR="00C33CD0" w:rsidRDefault="00C33CD0" w:rsidP="00C33CD0">
      <w:pPr>
        <w:spacing w:after="0"/>
        <w:rPr>
          <w:lang w:val="id-ID"/>
        </w:rPr>
      </w:pPr>
      <w:r>
        <w:rPr>
          <w:lang w:val="id-ID"/>
        </w:rPr>
        <w:t>2012 – 2013</w:t>
      </w:r>
      <w:r>
        <w:rPr>
          <w:lang w:val="id-ID"/>
        </w:rPr>
        <w:tab/>
      </w:r>
      <w:r w:rsidR="0032344B">
        <w:rPr>
          <w:lang w:val="id-ID"/>
        </w:rPr>
        <w:tab/>
      </w:r>
      <w:r>
        <w:rPr>
          <w:lang w:val="id-ID"/>
        </w:rPr>
        <w:t>Rumah Produksi Education Example (Eduex) sebagai Video Editor.</w:t>
      </w:r>
    </w:p>
    <w:p w14:paraId="1C5985F6" w14:textId="77777777" w:rsidR="00C33CD0" w:rsidRDefault="00C33CD0" w:rsidP="00C33CD0">
      <w:pPr>
        <w:spacing w:after="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 w:rsidR="0032344B">
        <w:rPr>
          <w:lang w:val="id-ID"/>
        </w:rPr>
        <w:tab/>
      </w:r>
      <w:r>
        <w:rPr>
          <w:lang w:val="id-ID"/>
        </w:rPr>
        <w:t>Rincian Pekerjaan : Editor Produksi Video Wedding.</w:t>
      </w:r>
    </w:p>
    <w:p w14:paraId="3174F9F9" w14:textId="77777777" w:rsidR="001A6CE2" w:rsidRPr="00C33CD0" w:rsidRDefault="001A6CE2" w:rsidP="00C33CD0">
      <w:pPr>
        <w:spacing w:after="0"/>
        <w:rPr>
          <w:lang w:val="id-ID"/>
        </w:rPr>
      </w:pPr>
      <w:r w:rsidRPr="00C33CD0">
        <w:rPr>
          <w:lang w:val="id-ID"/>
        </w:rPr>
        <w:t xml:space="preserve"> </w:t>
      </w:r>
    </w:p>
    <w:p w14:paraId="6FA6837F" w14:textId="77777777" w:rsidR="001A6CE2" w:rsidRPr="001A6CE2" w:rsidRDefault="001A6CE2" w:rsidP="001A6CE2">
      <w:pPr>
        <w:spacing w:after="0"/>
        <w:rPr>
          <w:lang w:val="id-ID"/>
        </w:rPr>
      </w:pPr>
    </w:p>
    <w:sdt>
      <w:sdtPr>
        <w:rPr>
          <w:sz w:val="20"/>
        </w:rPr>
        <w:id w:val="-1472127747"/>
        <w15:repeatingSection/>
      </w:sdtPr>
      <w:sdtEndPr/>
      <w:sdtContent>
        <w:sdt>
          <w:sdtPr>
            <w:rPr>
              <w:sz w:val="20"/>
            </w:rPr>
            <w:id w:val="-1260518174"/>
            <w15:repeatingSectionItem/>
          </w:sdtPr>
          <w:sdtEndPr/>
          <w:sdtContent>
            <w:p w14:paraId="620F8842" w14:textId="77777777" w:rsidR="00C33CD0" w:rsidRDefault="00C33CD0" w:rsidP="00C33CD0">
              <w:pPr>
                <w:pStyle w:val="ResumeDate"/>
              </w:pPr>
            </w:p>
            <w:p w14:paraId="08EB4630" w14:textId="77777777" w:rsidR="004D2CB9" w:rsidRDefault="00FA34D4"/>
          </w:sdtContent>
        </w:sdt>
      </w:sdtContent>
    </w:sdt>
    <w:sectPr w:rsidR="004D2CB9" w:rsidSect="006137DE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0F7AC2" w14:textId="77777777" w:rsidR="00FA34D4" w:rsidRDefault="00FA34D4">
      <w:pPr>
        <w:spacing w:after="0" w:line="240" w:lineRule="auto"/>
      </w:pPr>
      <w:r>
        <w:separator/>
      </w:r>
    </w:p>
  </w:endnote>
  <w:endnote w:type="continuationSeparator" w:id="0">
    <w:p w14:paraId="392ACDEC" w14:textId="77777777" w:rsidR="00FA34D4" w:rsidRDefault="00FA3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3982A" w14:textId="77777777" w:rsidR="004D2CB9" w:rsidRDefault="004A761C">
    <w:pPr>
      <w:pStyle w:val="Foot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365760" simplePos="0" relativeHeight="251659264" behindDoc="0" locked="0" layoutInCell="1" allowOverlap="0" wp14:anchorId="62AE07D3" wp14:editId="496F14E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11985" cy="200025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98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156C1A" w14:textId="77777777" w:rsidR="004D2CB9" w:rsidRDefault="004A761C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55C5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4D2CB9" w:rsidRDefault="004A761C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2344B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7D4E2" w14:textId="77777777" w:rsidR="00FA34D4" w:rsidRDefault="00FA34D4">
      <w:pPr>
        <w:spacing w:after="0" w:line="240" w:lineRule="auto"/>
      </w:pPr>
      <w:r>
        <w:separator/>
      </w:r>
    </w:p>
  </w:footnote>
  <w:footnote w:type="continuationSeparator" w:id="0">
    <w:p w14:paraId="3F8D43E6" w14:textId="77777777" w:rsidR="00FA34D4" w:rsidRDefault="00FA3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3E7F0" w14:textId="77777777" w:rsidR="004D2CB9" w:rsidRDefault="004A761C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365760" distR="365760" simplePos="0" relativeHeight="251672576" behindDoc="1" locked="0" layoutInCell="1" allowOverlap="1" wp14:anchorId="504FFA98" wp14:editId="274D7C80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7C6C3807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118B8"/>
    <w:multiLevelType w:val="hybridMultilevel"/>
    <w:tmpl w:val="1E6ECF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C0DC4"/>
    <w:multiLevelType w:val="hybridMultilevel"/>
    <w:tmpl w:val="02722B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DE"/>
    <w:rsid w:val="001320BC"/>
    <w:rsid w:val="001A6CE2"/>
    <w:rsid w:val="0032344B"/>
    <w:rsid w:val="003F48C4"/>
    <w:rsid w:val="004A761C"/>
    <w:rsid w:val="004B0E6C"/>
    <w:rsid w:val="004D2CB9"/>
    <w:rsid w:val="006137DE"/>
    <w:rsid w:val="00655C56"/>
    <w:rsid w:val="00721DC6"/>
    <w:rsid w:val="00731948"/>
    <w:rsid w:val="00795E34"/>
    <w:rsid w:val="008D3166"/>
    <w:rsid w:val="009F5E47"/>
    <w:rsid w:val="00B56478"/>
    <w:rsid w:val="00BB0F28"/>
    <w:rsid w:val="00C33CD0"/>
    <w:rsid w:val="00CE03CC"/>
    <w:rsid w:val="00F1177B"/>
    <w:rsid w:val="00FA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40EE8"/>
  <w15:chartTrackingRefBased/>
  <w15:docId w15:val="{0B9E9B8E-BE99-4179-B10A-FA8DDD16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6137DE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F11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iniilhamaulia@rocket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hronologicalResume.dotx" TargetMode="External"/></Relationship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D30068-E97B-4A42-A289-F2C036DE5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DINI
ILHAM
AULIA</dc:creator>
  <cp:keywords/>
  <cp:lastModifiedBy>dontcrying</cp:lastModifiedBy>
  <cp:revision>5</cp:revision>
  <dcterms:created xsi:type="dcterms:W3CDTF">2015-10-27T13:09:00Z</dcterms:created>
  <dcterms:modified xsi:type="dcterms:W3CDTF">2015-11-05T00:11:00Z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